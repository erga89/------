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AE00" w14:textId="3BFC9187" w:rsidR="007D0F43" w:rsidRPr="007D0F43" w:rsidRDefault="007D0F43" w:rsidP="00ED0587">
      <w:pPr>
        <w:pStyle w:val="Heading11"/>
        <w:bidi/>
        <w:rPr>
          <w:rFonts w:eastAsiaTheme="minorHAnsi"/>
          <w:rtl/>
        </w:rPr>
      </w:pPr>
      <w:r w:rsidRPr="007D0F43">
        <w:rPr>
          <w:rFonts w:eastAsiaTheme="minorHAnsi"/>
          <w:rtl/>
        </w:rPr>
        <w:t>טבלת מקרי בדיקה (</w:t>
      </w:r>
      <w:r w:rsidRPr="007D0F43">
        <w:rPr>
          <w:rFonts w:eastAsiaTheme="minorHAnsi"/>
        </w:rPr>
        <w:t>Test Cases</w:t>
      </w:r>
      <w:r w:rsidRPr="007D0F43">
        <w:rPr>
          <w:rFonts w:eastAsiaTheme="minorHAnsi"/>
          <w:rtl/>
        </w:rPr>
        <w:t>)</w:t>
      </w:r>
    </w:p>
    <w:p w14:paraId="3602BBF2" w14:textId="77777777" w:rsidR="007D0F43" w:rsidRPr="007D0F43" w:rsidRDefault="007D0F43" w:rsidP="00841048">
      <w:pPr>
        <w:jc w:val="center"/>
        <w:rPr>
          <w:rFonts w:asciiTheme="minorHAnsi" w:hAnsiTheme="minorHAnsi" w:cstheme="minorHAnsi"/>
        </w:rPr>
      </w:pPr>
    </w:p>
    <w:tbl>
      <w:tblPr>
        <w:bidiVisual/>
        <w:tblW w:w="1001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239"/>
        <w:gridCol w:w="2179"/>
        <w:gridCol w:w="2504"/>
        <w:gridCol w:w="2012"/>
        <w:gridCol w:w="818"/>
        <w:gridCol w:w="1260"/>
      </w:tblGrid>
      <w:tr w:rsidR="007D0F43" w:rsidRPr="00841048" w14:paraId="422D0452" w14:textId="77777777" w:rsidTr="00841048">
        <w:trPr>
          <w:cantSplit/>
          <w:trHeight w:val="669"/>
          <w:tblHeader/>
          <w:jc w:val="center"/>
        </w:trPr>
        <w:tc>
          <w:tcPr>
            <w:tcW w:w="1239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7A2FC6DB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סוג</w:t>
            </w:r>
          </w:p>
          <w:p w14:paraId="15ECAD7B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הבדיקה</w:t>
            </w:r>
          </w:p>
        </w:tc>
        <w:tc>
          <w:tcPr>
            <w:tcW w:w="217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33C80D25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הסבר לצעד הבדיקה</w:t>
            </w:r>
          </w:p>
          <w:p w14:paraId="1CAD0688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50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34E04AD3" w14:textId="40B3DC2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תוצאה </w:t>
            </w:r>
            <w:r w:rsidR="00B72402"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צפויה</w:t>
            </w:r>
          </w:p>
        </w:tc>
        <w:tc>
          <w:tcPr>
            <w:tcW w:w="201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1BA35C11" w14:textId="0B92C434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תוצאה </w:t>
            </w:r>
            <w:r w:rsidR="00B72402"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בפועל</w:t>
            </w:r>
          </w:p>
        </w:tc>
        <w:tc>
          <w:tcPr>
            <w:tcW w:w="81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650FC2BA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 / נכשל</w:t>
            </w:r>
          </w:p>
        </w:tc>
        <w:tc>
          <w:tcPr>
            <w:tcW w:w="12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FFFF00" w:fill="E6E6E6"/>
            <w:vAlign w:val="center"/>
          </w:tcPr>
          <w:p w14:paraId="28AE4F82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הערות</w:t>
            </w:r>
          </w:p>
        </w:tc>
      </w:tr>
      <w:tr w:rsidR="007D0F43" w:rsidRPr="00841048" w14:paraId="458F4FA5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B8C50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פונקציונלית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12C0B0" w14:textId="1C81C4E4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הכנס שם ושם משפחה תקינים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7701CC" w14:textId="396B3333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הפרטים נשלחו בהצלחה אל המקבל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8CAB21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הפרטים נשלחו בהצלחה אל המקבל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DD76B" w14:textId="27A38AC0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8E1A2E" w14:textId="327AAAD2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קיבל ספרות בשם</w:t>
            </w:r>
          </w:p>
        </w:tc>
      </w:tr>
      <w:tr w:rsidR="007D0F43" w:rsidRPr="00841048" w14:paraId="3EBD7F5F" w14:textId="77777777" w:rsidTr="00841048">
        <w:trPr>
          <w:cantSplit/>
          <w:trHeight w:val="193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EF4D60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782CF2" w14:textId="6097F33B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הכנס שם ושם משפחה לא תקינים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612E48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396F59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719874" w14:textId="0397F5F7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AF25BED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7D0F43" w:rsidRPr="00841048" w14:paraId="783D1854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C2520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8E649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הכנס אימייל תקין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7580F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הפרטים נשלחו בהצלחה אל המקבל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AA139D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הפרטים נשלחו בהצלחה אל המקבל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BF318C" w14:textId="1A9B82E5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BDC9497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7D0F43" w:rsidRPr="00841048" w14:paraId="58085715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DB468D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2E68C4" w14:textId="405B181E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הכנס אימייל לא תקין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75DD00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AC32DF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28882D" w14:textId="4B45D6DD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AFD0727" w14:textId="0884E481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קיבל אימייל לא חוקי</w:t>
            </w:r>
          </w:p>
        </w:tc>
      </w:tr>
      <w:tr w:rsidR="007D0F43" w:rsidRPr="00841048" w14:paraId="7820EE2A" w14:textId="77777777" w:rsidTr="00841048">
        <w:trPr>
          <w:cantSplit/>
          <w:trHeight w:val="193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019A78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8FBF43" w14:textId="01B91024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הכנס מספר טלפון תקין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A96D18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הפרטים נשלחו בהצלחה אל המקבל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CB0005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הפרטים נשלחו בהצלחה אל המקבל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C9289" w14:textId="1896181F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71E7FFD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3363C6B9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5DB89F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06CE1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הכנס מספר טלפון לא תקין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DDA14B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81A4DF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9ED028" w14:textId="4D7CD712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5A483DF" w14:textId="709E4D90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קיבל מס' לא חוקי</w:t>
            </w:r>
          </w:p>
        </w:tc>
      </w:tr>
      <w:tr w:rsidR="00841048" w:rsidRPr="00841048" w14:paraId="4364FC8D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25C0EDD5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7570B920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לחץ 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Submit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 בלי למלא שדות בכלל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007AFC09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09239F0B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6991E32" w14:textId="4931DF94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2B284828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3732747D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0637D9" w14:textId="33ACF55E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תאימות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9971BA" w14:textId="1E4BE15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פת</w:t>
            </w:r>
            <w:r w:rsidR="00D861F6"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י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חת דף האינטרנט בדפדפן 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explorer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CBAA6" w14:textId="0D4DEB26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נתמך בדפדפן המבוקש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81301F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נתמך בדפדפן המבוקש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FE97B" w14:textId="3D6115A8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44CF3D2" w14:textId="0F623170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לא נתמך</w:t>
            </w:r>
          </w:p>
        </w:tc>
      </w:tr>
      <w:tr w:rsidR="00841048" w:rsidRPr="00841048" w14:paraId="76E69CB6" w14:textId="77777777" w:rsidTr="00841048">
        <w:trPr>
          <w:cantSplit/>
          <w:trHeight w:val="193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ABB7E7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BAE040" w14:textId="5F649C2F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פתיחת דף אינטרנט בדפדפן </w:t>
            </w:r>
            <w:r w:rsidR="00C17AF3"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Firefox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39CE17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נתמך בדפדפן המבוקש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A43634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נתמך בדפדפן המבוקש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C0274E" w14:textId="376B6E10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B0C0F0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6BBC3F73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0816F71E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7412FD42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פתיחת דף האינטרנט בדפדפן 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edge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78AB222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נתמך בדפדפן המבוקש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EE07E38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נתמך בדפדפן המבוקש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45570934" w14:textId="609411FB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3708E815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11684D03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BD88CDD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נגישות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7DA0C25D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האם הדף אינטרנט נגיש לבעלי מוגבלויות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B4D5FF3" w14:textId="56C4B3A0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האתר נגיש לבעלי מוגבלויות (</w:t>
            </w:r>
            <w:r w:rsidR="00C17AF3" w:rsidRPr="00841048"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אייקו</w:t>
            </w:r>
            <w:r w:rsidR="00C17AF3" w:rsidRPr="00841048">
              <w:rPr>
                <w:rFonts w:asciiTheme="minorHAnsi" w:eastAsia="Calibri" w:hAnsiTheme="minorHAnsi" w:cstheme="minorHAnsi" w:hint="eastAsia"/>
                <w:color w:val="000000"/>
                <w:sz w:val="22"/>
                <w:szCs w:val="22"/>
                <w:rtl/>
              </w:rPr>
              <w:t>ן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 של נגישות נמצא באתר)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0266B1FE" w14:textId="75EA0B9F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האתר נגיש לבעלי מוגבלויות (</w:t>
            </w:r>
            <w:r w:rsidR="00C17AF3" w:rsidRPr="00841048"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אייקו</w:t>
            </w:r>
            <w:r w:rsidR="00C17AF3" w:rsidRPr="00841048">
              <w:rPr>
                <w:rFonts w:asciiTheme="minorHAnsi" w:eastAsia="Calibri" w:hAnsiTheme="minorHAnsi" w:cstheme="minorHAnsi" w:hint="eastAsia"/>
                <w:color w:val="000000"/>
                <w:sz w:val="22"/>
                <w:szCs w:val="22"/>
                <w:rtl/>
              </w:rPr>
              <w:t>ן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 של נגישות נמצא באתר)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8C7000A" w14:textId="025CB562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45596444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654ED4BC" w14:textId="77777777" w:rsidTr="00841048">
        <w:trPr>
          <w:cantSplit/>
          <w:trHeight w:val="193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59BD5F" w14:textId="37F6557D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41048"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ממשק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2AC5B" w14:textId="0142CCAD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האם תואם את מסמך האפיון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B0226" w14:textId="13584EA1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בדיקה ויזואלית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6E615F" w14:textId="552FDDCB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כל המסכים נמצאים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A2CD7" w14:textId="03B73081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B6F7D7" w14:textId="2ECEB00D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חסרים מסכים</w:t>
            </w:r>
          </w:p>
        </w:tc>
      </w:tr>
      <w:tr w:rsidR="007D0F43" w:rsidRPr="00841048" w14:paraId="1B09BB62" w14:textId="77777777" w:rsidTr="008E18BE">
        <w:trPr>
          <w:cantSplit/>
          <w:trHeight w:val="114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15B7E2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3C50FD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גופן המלל, צבע המלל, רקע האתר וכו'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FBC55C" w14:textId="3E19A78E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בדיקה ויזואלית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F5741" w14:textId="2DF9BDC5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כתב קריא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5323C4" w14:textId="38343FE2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18FF729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7D0F43" w:rsidRPr="00841048" w14:paraId="05FEEA8C" w14:textId="77777777" w:rsidTr="00841048">
        <w:trPr>
          <w:cantSplit/>
          <w:trHeight w:val="220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5F66701F" w14:textId="77777777" w:rsidR="007D0F43" w:rsidRPr="00841048" w:rsidRDefault="007D0F43" w:rsidP="00841048">
            <w:pPr>
              <w:ind w:left="36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77E84713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צבע גופן האתר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24FBA0BC" w14:textId="0C27B202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בדיקה ויזואלית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64521773" w14:textId="27CDE2A0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צבע משתלב עם הרקע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3C5A77BC" w14:textId="0B3D3343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5B042C8" w14:textId="08E5DC9C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צבע לא משתלב עם הרקע</w:t>
            </w:r>
          </w:p>
        </w:tc>
      </w:tr>
    </w:tbl>
    <w:p w14:paraId="208A0760" w14:textId="77777777" w:rsidR="007E63BA" w:rsidRPr="007D0F43" w:rsidRDefault="007E63BA" w:rsidP="00841048">
      <w:pPr>
        <w:jc w:val="center"/>
        <w:rPr>
          <w:rFonts w:asciiTheme="minorHAnsi" w:eastAsia="Calibri" w:hAnsiTheme="minorHAnsi" w:cstheme="minorHAnsi"/>
          <w:color w:val="000000"/>
        </w:rPr>
      </w:pPr>
    </w:p>
    <w:sectPr w:rsidR="007E63BA" w:rsidRPr="007D0F43" w:rsidSect="00876C5F">
      <w:headerReference w:type="default" r:id="rId7"/>
      <w:footerReference w:type="default" r:id="rId8"/>
      <w:pgSz w:w="12240" w:h="15840"/>
      <w:pgMar w:top="1808" w:right="880" w:bottom="0" w:left="0" w:header="426" w:footer="466" w:gutter="0"/>
      <w:cols w:space="720" w:equalWidth="0">
        <w:col w:w="11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463FD" w14:textId="77777777" w:rsidR="00FA7AEF" w:rsidRDefault="00FA7AEF" w:rsidP="004E6E9E">
      <w:r>
        <w:separator/>
      </w:r>
    </w:p>
  </w:endnote>
  <w:endnote w:type="continuationSeparator" w:id="0">
    <w:p w14:paraId="62636DD1" w14:textId="77777777" w:rsidR="00FA7AEF" w:rsidRDefault="00FA7AEF" w:rsidP="004E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1B578" w14:textId="77777777" w:rsidR="00876C5F" w:rsidRDefault="00402350" w:rsidP="00402350">
    <w:pPr>
      <w:pStyle w:val="a6"/>
    </w:pPr>
    <w:r w:rsidRPr="00402350">
      <w:rPr>
        <w:noProof/>
      </w:rPr>
      <w:drawing>
        <wp:anchor distT="0" distB="0" distL="114300" distR="114300" simplePos="0" relativeHeight="251658240" behindDoc="0" locked="0" layoutInCell="1" allowOverlap="1" wp14:anchorId="480DA3FE" wp14:editId="4E5911E7">
          <wp:simplePos x="0" y="0"/>
          <wp:positionH relativeFrom="column">
            <wp:posOffset>43383</wp:posOffset>
          </wp:positionH>
          <wp:positionV relativeFrom="paragraph">
            <wp:posOffset>-461848</wp:posOffset>
          </wp:positionV>
          <wp:extent cx="885720" cy="885720"/>
          <wp:effectExtent l="0" t="0" r="0" b="0"/>
          <wp:wrapSquare wrapText="bothSides"/>
          <wp:docPr id="12" name="Picture 11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5B8B34F-DFCB-5208-45CD-CD44786ED7D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D5B8B34F-DFCB-5208-45CD-CD44786ED7D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720" cy="88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08503" w14:textId="77777777" w:rsidR="00FA7AEF" w:rsidRDefault="00FA7AEF" w:rsidP="004E6E9E">
      <w:r>
        <w:separator/>
      </w:r>
    </w:p>
  </w:footnote>
  <w:footnote w:type="continuationSeparator" w:id="0">
    <w:p w14:paraId="3E37B821" w14:textId="77777777" w:rsidR="00FA7AEF" w:rsidRDefault="00FA7AEF" w:rsidP="004E6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873DC" w14:textId="77777777" w:rsidR="00F16F4E" w:rsidRDefault="00F16F4E" w:rsidP="00C2071C">
    <w:pPr>
      <w:pStyle w:val="a4"/>
      <w:jc w:val="center"/>
    </w:pPr>
    <w:r w:rsidRPr="008B6A04">
      <w:rPr>
        <w:noProof/>
      </w:rPr>
      <w:drawing>
        <wp:inline distT="0" distB="0" distL="0" distR="0" wp14:anchorId="36AD0F03" wp14:editId="2825AA93">
          <wp:extent cx="4477338" cy="623875"/>
          <wp:effectExtent l="0" t="0" r="0" b="5080"/>
          <wp:docPr id="35" name="תמונה 15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A71DEBE-3227-4549-95BC-1F7106B3E2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תמונה 15" descr="Logo&#10;&#10;Description automatically generated">
                    <a:extLst>
                      <a:ext uri="{FF2B5EF4-FFF2-40B4-BE49-F238E27FC236}">
                        <a16:creationId xmlns:a16="http://schemas.microsoft.com/office/drawing/2014/main" id="{1A71DEBE-3227-4549-95BC-1F7106B3E2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9943" cy="6284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75B0"/>
    <w:multiLevelType w:val="hybridMultilevel"/>
    <w:tmpl w:val="8A5C6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1DD9"/>
    <w:multiLevelType w:val="multilevel"/>
    <w:tmpl w:val="987A08A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 w15:restartNumberingAfterBreak="0">
    <w:nsid w:val="517E0BE7"/>
    <w:multiLevelType w:val="hybridMultilevel"/>
    <w:tmpl w:val="BEEAA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E3AD6"/>
    <w:multiLevelType w:val="hybridMultilevel"/>
    <w:tmpl w:val="E2380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8047">
    <w:abstractNumId w:val="3"/>
  </w:num>
  <w:num w:numId="2" w16cid:durableId="1991866295">
    <w:abstractNumId w:val="1"/>
  </w:num>
  <w:num w:numId="3" w16cid:durableId="925116057">
    <w:abstractNumId w:val="0"/>
  </w:num>
  <w:num w:numId="4" w16cid:durableId="484514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43"/>
    <w:rsid w:val="00002857"/>
    <w:rsid w:val="00021C7A"/>
    <w:rsid w:val="00023790"/>
    <w:rsid w:val="00034BE2"/>
    <w:rsid w:val="000436F5"/>
    <w:rsid w:val="000605E2"/>
    <w:rsid w:val="00075E07"/>
    <w:rsid w:val="000E2A29"/>
    <w:rsid w:val="000F1972"/>
    <w:rsid w:val="001056CF"/>
    <w:rsid w:val="00107559"/>
    <w:rsid w:val="00121F59"/>
    <w:rsid w:val="0013326A"/>
    <w:rsid w:val="00141A2E"/>
    <w:rsid w:val="0017041C"/>
    <w:rsid w:val="001B4064"/>
    <w:rsid w:val="001D1CA1"/>
    <w:rsid w:val="001D2919"/>
    <w:rsid w:val="001E44E0"/>
    <w:rsid w:val="001E493B"/>
    <w:rsid w:val="001E52B7"/>
    <w:rsid w:val="001F711A"/>
    <w:rsid w:val="0020332A"/>
    <w:rsid w:val="002076FB"/>
    <w:rsid w:val="00212AF0"/>
    <w:rsid w:val="0023582B"/>
    <w:rsid w:val="003246FE"/>
    <w:rsid w:val="00325120"/>
    <w:rsid w:val="0035232A"/>
    <w:rsid w:val="00395483"/>
    <w:rsid w:val="003B25C6"/>
    <w:rsid w:val="003D0F3F"/>
    <w:rsid w:val="003F1577"/>
    <w:rsid w:val="00402350"/>
    <w:rsid w:val="004067A3"/>
    <w:rsid w:val="004155ED"/>
    <w:rsid w:val="00423D0D"/>
    <w:rsid w:val="00450C1F"/>
    <w:rsid w:val="00460A08"/>
    <w:rsid w:val="00470013"/>
    <w:rsid w:val="00485C3D"/>
    <w:rsid w:val="00495522"/>
    <w:rsid w:val="004A3244"/>
    <w:rsid w:val="004A4C17"/>
    <w:rsid w:val="004E6E9E"/>
    <w:rsid w:val="0050064A"/>
    <w:rsid w:val="005070DE"/>
    <w:rsid w:val="00537A46"/>
    <w:rsid w:val="005854F1"/>
    <w:rsid w:val="00596D38"/>
    <w:rsid w:val="005B1591"/>
    <w:rsid w:val="005B2DED"/>
    <w:rsid w:val="005B60C8"/>
    <w:rsid w:val="005E4F5F"/>
    <w:rsid w:val="005F2A34"/>
    <w:rsid w:val="005F749F"/>
    <w:rsid w:val="00611C16"/>
    <w:rsid w:val="00660C23"/>
    <w:rsid w:val="006640D3"/>
    <w:rsid w:val="006A476D"/>
    <w:rsid w:val="006B5B0A"/>
    <w:rsid w:val="006E0E95"/>
    <w:rsid w:val="006F0B86"/>
    <w:rsid w:val="006F4C2A"/>
    <w:rsid w:val="0070606A"/>
    <w:rsid w:val="0074786E"/>
    <w:rsid w:val="007A1D5C"/>
    <w:rsid w:val="007A76DE"/>
    <w:rsid w:val="007B455E"/>
    <w:rsid w:val="007C2582"/>
    <w:rsid w:val="007D0F43"/>
    <w:rsid w:val="007E1358"/>
    <w:rsid w:val="007E63BA"/>
    <w:rsid w:val="007F3CFF"/>
    <w:rsid w:val="00840009"/>
    <w:rsid w:val="00841048"/>
    <w:rsid w:val="0084278F"/>
    <w:rsid w:val="0087589E"/>
    <w:rsid w:val="00876C5F"/>
    <w:rsid w:val="008B6A04"/>
    <w:rsid w:val="008E18BE"/>
    <w:rsid w:val="009020E9"/>
    <w:rsid w:val="009230D4"/>
    <w:rsid w:val="00927FF2"/>
    <w:rsid w:val="00931FD3"/>
    <w:rsid w:val="00981909"/>
    <w:rsid w:val="00987908"/>
    <w:rsid w:val="00995ED3"/>
    <w:rsid w:val="009E711D"/>
    <w:rsid w:val="00A2087D"/>
    <w:rsid w:val="00A31568"/>
    <w:rsid w:val="00A338F0"/>
    <w:rsid w:val="00A66199"/>
    <w:rsid w:val="00A7537F"/>
    <w:rsid w:val="00A871A9"/>
    <w:rsid w:val="00A925DE"/>
    <w:rsid w:val="00AA1B76"/>
    <w:rsid w:val="00AA468E"/>
    <w:rsid w:val="00AE18B2"/>
    <w:rsid w:val="00AE1B08"/>
    <w:rsid w:val="00AE375E"/>
    <w:rsid w:val="00B15B67"/>
    <w:rsid w:val="00B2366D"/>
    <w:rsid w:val="00B4718C"/>
    <w:rsid w:val="00B520DF"/>
    <w:rsid w:val="00B72402"/>
    <w:rsid w:val="00B845E7"/>
    <w:rsid w:val="00B9313F"/>
    <w:rsid w:val="00BB3D99"/>
    <w:rsid w:val="00BE3089"/>
    <w:rsid w:val="00BE5EF5"/>
    <w:rsid w:val="00BE707F"/>
    <w:rsid w:val="00BF5600"/>
    <w:rsid w:val="00C0367B"/>
    <w:rsid w:val="00C068B5"/>
    <w:rsid w:val="00C13929"/>
    <w:rsid w:val="00C17AF3"/>
    <w:rsid w:val="00C2071C"/>
    <w:rsid w:val="00C360AA"/>
    <w:rsid w:val="00C47108"/>
    <w:rsid w:val="00C5787D"/>
    <w:rsid w:val="00C72C9F"/>
    <w:rsid w:val="00C9412C"/>
    <w:rsid w:val="00CB5DBD"/>
    <w:rsid w:val="00CC2C3B"/>
    <w:rsid w:val="00CC5FED"/>
    <w:rsid w:val="00CD2FDB"/>
    <w:rsid w:val="00CD386B"/>
    <w:rsid w:val="00D105E6"/>
    <w:rsid w:val="00D15098"/>
    <w:rsid w:val="00D273F4"/>
    <w:rsid w:val="00D3395E"/>
    <w:rsid w:val="00D41E57"/>
    <w:rsid w:val="00D57BB6"/>
    <w:rsid w:val="00D62C10"/>
    <w:rsid w:val="00D62FE8"/>
    <w:rsid w:val="00D6389B"/>
    <w:rsid w:val="00D861F6"/>
    <w:rsid w:val="00D917A9"/>
    <w:rsid w:val="00D9509B"/>
    <w:rsid w:val="00DE1857"/>
    <w:rsid w:val="00E01442"/>
    <w:rsid w:val="00E32CA3"/>
    <w:rsid w:val="00E52509"/>
    <w:rsid w:val="00E546D2"/>
    <w:rsid w:val="00E61B07"/>
    <w:rsid w:val="00E71070"/>
    <w:rsid w:val="00E950C4"/>
    <w:rsid w:val="00EA0544"/>
    <w:rsid w:val="00EB4B4C"/>
    <w:rsid w:val="00EB4DAE"/>
    <w:rsid w:val="00EC45EB"/>
    <w:rsid w:val="00ED0587"/>
    <w:rsid w:val="00EE0DB4"/>
    <w:rsid w:val="00EE23FD"/>
    <w:rsid w:val="00EF053B"/>
    <w:rsid w:val="00F15348"/>
    <w:rsid w:val="00F16F4E"/>
    <w:rsid w:val="00F325FE"/>
    <w:rsid w:val="00F56EA9"/>
    <w:rsid w:val="00F84719"/>
    <w:rsid w:val="00FA7AEF"/>
    <w:rsid w:val="00FC3E13"/>
    <w:rsid w:val="00FD17B3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EFDD6"/>
  <w15:chartTrackingRefBased/>
  <w15:docId w15:val="{90139B40-98F1-4274-A638-BFA1188C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F43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5854F1"/>
    <w:pPr>
      <w:keepNext/>
      <w:keepLines/>
      <w:spacing w:before="240" w:line="259" w:lineRule="auto"/>
      <w:outlineLvl w:val="0"/>
    </w:pPr>
    <w:rPr>
      <w:rFonts w:ascii="Arial" w:eastAsiaTheme="minorHAnsi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A2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4E6E9E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5">
    <w:name w:val="כותרת עליונה תו"/>
    <w:basedOn w:val="a0"/>
    <w:link w:val="a4"/>
    <w:uiPriority w:val="99"/>
    <w:rsid w:val="004E6E9E"/>
  </w:style>
  <w:style w:type="paragraph" w:styleId="a6">
    <w:name w:val="footer"/>
    <w:basedOn w:val="a"/>
    <w:link w:val="a7"/>
    <w:uiPriority w:val="99"/>
    <w:unhideWhenUsed/>
    <w:rsid w:val="004E6E9E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7">
    <w:name w:val="כותרת תחתונה תו"/>
    <w:basedOn w:val="a0"/>
    <w:link w:val="a6"/>
    <w:uiPriority w:val="99"/>
    <w:rsid w:val="004E6E9E"/>
  </w:style>
  <w:style w:type="paragraph" w:customStyle="1" w:styleId="Heading11">
    <w:name w:val="Heading 11"/>
    <w:basedOn w:val="a"/>
    <w:next w:val="a"/>
    <w:uiPriority w:val="1"/>
    <w:qFormat/>
    <w:rsid w:val="005854F1"/>
    <w:pPr>
      <w:widowControl w:val="0"/>
      <w:autoSpaceDE w:val="0"/>
      <w:autoSpaceDN w:val="0"/>
      <w:bidi w:val="0"/>
      <w:adjustRightInd w:val="0"/>
      <w:ind w:left="1312"/>
      <w:outlineLvl w:val="0"/>
    </w:pPr>
    <w:rPr>
      <w:rFonts w:ascii="Arial" w:hAnsi="Arial" w:cs="Arial"/>
      <w:b/>
      <w:bCs/>
    </w:rPr>
  </w:style>
  <w:style w:type="character" w:customStyle="1" w:styleId="10">
    <w:name w:val="כותרת 1 תו"/>
    <w:basedOn w:val="a0"/>
    <w:link w:val="1"/>
    <w:uiPriority w:val="1"/>
    <w:rsid w:val="005854F1"/>
    <w:rPr>
      <w:rFonts w:ascii="Arial" w:hAnsi="Arial" w:cs="Arial"/>
      <w:b/>
      <w:bCs/>
      <w:sz w:val="24"/>
      <w:szCs w:val="24"/>
    </w:rPr>
  </w:style>
  <w:style w:type="paragraph" w:customStyle="1" w:styleId="BodyText1">
    <w:name w:val="Body Text1"/>
    <w:basedOn w:val="a"/>
    <w:next w:val="a8"/>
    <w:link w:val="BodyTextChar"/>
    <w:uiPriority w:val="1"/>
    <w:qFormat/>
    <w:rsid w:val="005854F1"/>
    <w:pPr>
      <w:widowControl w:val="0"/>
      <w:autoSpaceDE w:val="0"/>
      <w:autoSpaceDN w:val="0"/>
      <w:bidi w:val="0"/>
      <w:adjustRightInd w:val="0"/>
    </w:pPr>
    <w:rPr>
      <w:rFonts w:ascii="Arial" w:eastAsiaTheme="minorHAnsi" w:hAnsi="Arial" w:cs="Arial"/>
      <w:sz w:val="20"/>
      <w:szCs w:val="20"/>
    </w:rPr>
  </w:style>
  <w:style w:type="character" w:customStyle="1" w:styleId="BodyTextChar">
    <w:name w:val="Body Text Char"/>
    <w:basedOn w:val="a0"/>
    <w:link w:val="BodyText1"/>
    <w:uiPriority w:val="1"/>
    <w:rsid w:val="005854F1"/>
    <w:rPr>
      <w:rFonts w:ascii="Arial" w:hAnsi="Arial" w:cs="Arial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5854F1"/>
    <w:pPr>
      <w:widowControl w:val="0"/>
      <w:autoSpaceDE w:val="0"/>
      <w:autoSpaceDN w:val="0"/>
      <w:bidi w:val="0"/>
      <w:adjustRightInd w:val="0"/>
      <w:spacing w:before="54"/>
      <w:jc w:val="right"/>
    </w:pPr>
    <w:rPr>
      <w:rFonts w:ascii="Miriam" w:hAnsi="Miriam" w:cs="Miriam"/>
    </w:rPr>
  </w:style>
  <w:style w:type="character" w:customStyle="1" w:styleId="Heading1Char1">
    <w:name w:val="Heading 1 Char1"/>
    <w:basedOn w:val="a0"/>
    <w:uiPriority w:val="9"/>
    <w:rsid w:val="00585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Body Text"/>
    <w:basedOn w:val="a"/>
    <w:link w:val="a9"/>
    <w:uiPriority w:val="99"/>
    <w:semiHidden/>
    <w:unhideWhenUsed/>
    <w:rsid w:val="005854F1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9">
    <w:name w:val="גוף טקסט תו"/>
    <w:basedOn w:val="a0"/>
    <w:link w:val="a8"/>
    <w:uiPriority w:val="99"/>
    <w:semiHidden/>
    <w:rsid w:val="00585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80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5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14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43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38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95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884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40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60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51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42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5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801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95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54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17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OneDrive%20-%20Academic%20Western%20Galilee%20College\Documents\Personal\&#1502;&#1514;&#1504;&#1505;\QA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481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 גורבצ'וב</dc:creator>
  <cp:keywords/>
  <dc:description/>
  <cp:lastModifiedBy>Erga Karvat</cp:lastModifiedBy>
  <cp:revision>5</cp:revision>
  <cp:lastPrinted>2021-02-16T07:13:00Z</cp:lastPrinted>
  <dcterms:created xsi:type="dcterms:W3CDTF">2022-12-01T16:56:00Z</dcterms:created>
  <dcterms:modified xsi:type="dcterms:W3CDTF">2022-12-10T17:23:00Z</dcterms:modified>
</cp:coreProperties>
</file>